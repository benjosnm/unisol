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292" w:rsidRPr="00C53292" w:rsidRDefault="00C53292" w:rsidP="006F7670">
      <w:pPr>
        <w:jc w:val="right"/>
        <w:rPr>
          <w:lang w:val="es-BO"/>
        </w:rPr>
      </w:pPr>
      <w:r w:rsidRPr="00C53292">
        <w:rPr>
          <w:lang w:val="es-BO"/>
        </w:rPr>
        <w:t xml:space="preserve">Cochabamba, </w:t>
      </w:r>
      <w:sdt>
        <w:sdtPr>
          <w:rPr>
            <w:lang w:val="es-BO"/>
          </w:rPr>
          <w:alias w:val="Fecha de publicación"/>
          <w:id w:val="5199001"/>
          <w:placeholder>
            <w:docPart w:val="23AF7B6CF5DE45B1A428E18875FB5E98"/>
          </w:placeholder>
          <w:showingPlcHdr/>
          <w:dataBinding w:prefixMappings="xmlns:ns0='http://schemas.microsoft.com/office/2006/coverPageProps' " w:xpath="/ns0:CoverPageProperties[1]/ns0:PublishDate[1]" w:storeItemID="{55AF091B-3C7A-41E3-B477-F2FDAA23CFDA}"/>
          <w:date>
            <w:lid w:val="es-BO"/>
            <w:storeMappedDataAs w:val="dateTime"/>
            <w:calendar w:val="gregorian"/>
          </w:date>
        </w:sdtPr>
        <w:sdtContent>
          <w:r w:rsidRPr="00C53292">
            <w:rPr>
              <w:rStyle w:val="Textodelmarcadordeposicin"/>
              <w:lang w:val="es-BO"/>
            </w:rPr>
            <w:t>[Fecha de publicación]</w:t>
          </w:r>
        </w:sdtContent>
      </w:sdt>
    </w:p>
    <w:p w:rsidR="00C53292" w:rsidRPr="00C53292" w:rsidRDefault="00C53292" w:rsidP="00C53292">
      <w:pPr>
        <w:spacing w:after="0" w:line="240" w:lineRule="auto"/>
        <w:jc w:val="both"/>
        <w:rPr>
          <w:lang w:val="es-BO"/>
        </w:rPr>
      </w:pPr>
      <w:r w:rsidRPr="00C53292">
        <w:rPr>
          <w:lang w:val="es-BO"/>
        </w:rPr>
        <w:t>Señores</w:t>
      </w:r>
    </w:p>
    <w:sdt>
      <w:sdtPr>
        <w:rPr>
          <w:lang w:val="es-BO" w:eastAsia="ja-JP"/>
        </w:rPr>
        <w:id w:val="5199007"/>
        <w:placeholder>
          <w:docPart w:val="A569B99F275C42878A94DA8DF3C149B4"/>
        </w:placeholder>
        <w:showingPlcHdr/>
      </w:sdtPr>
      <w:sdtContent>
        <w:p w:rsidR="00C53292" w:rsidRPr="00C53292" w:rsidRDefault="00C53292" w:rsidP="00C53292">
          <w:pPr>
            <w:spacing w:after="0" w:line="240" w:lineRule="auto"/>
            <w:jc w:val="both"/>
            <w:rPr>
              <w:color w:val="808080"/>
              <w:lang w:val="es-BO"/>
            </w:rPr>
          </w:pPr>
          <w:r w:rsidRPr="00C53292">
            <w:rPr>
              <w:rStyle w:val="Textodelmarcadordeposicin"/>
              <w:lang w:val="es-BO"/>
            </w:rPr>
            <w:t>Nombre de empresa o institución</w:t>
          </w:r>
        </w:p>
      </w:sdtContent>
    </w:sdt>
    <w:p w:rsidR="00C53292" w:rsidRPr="00C53292" w:rsidRDefault="00C53292" w:rsidP="00C53292">
      <w:pPr>
        <w:spacing w:after="0" w:line="240" w:lineRule="auto"/>
        <w:jc w:val="both"/>
        <w:rPr>
          <w:lang w:val="es-BO" w:eastAsia="ja-JP"/>
        </w:rPr>
      </w:pPr>
      <w:r w:rsidRPr="00C53292">
        <w:rPr>
          <w:lang w:val="es-BO" w:eastAsia="ja-JP"/>
        </w:rPr>
        <w:t xml:space="preserve">Atn.: </w:t>
      </w:r>
      <w:sdt>
        <w:sdtPr>
          <w:rPr>
            <w:lang w:val="es-BO" w:eastAsia="ja-JP"/>
          </w:rPr>
          <w:id w:val="5199011"/>
          <w:placeholder>
            <w:docPart w:val="3B0126AC135645B8A60111BE7266D2AE"/>
          </w:placeholder>
          <w:showingPlcHdr/>
        </w:sdtPr>
        <w:sdtContent>
          <w:r w:rsidRPr="00C53292">
            <w:rPr>
              <w:rStyle w:val="Textodelmarcadordeposicin"/>
              <w:lang w:val="es-BO"/>
            </w:rPr>
            <w:t>Nombre del destinatario</w:t>
          </w:r>
        </w:sdtContent>
      </w:sdt>
    </w:p>
    <w:sdt>
      <w:sdtPr>
        <w:rPr>
          <w:color w:val="808080"/>
          <w:lang w:val="es-BO" w:eastAsia="ja-JP"/>
        </w:rPr>
        <w:id w:val="5199013"/>
        <w:placeholder>
          <w:docPart w:val="6AB4DE80E39E4E35BEA7743EFDE1F3B3"/>
        </w:placeholder>
        <w:showingPlcHdr/>
      </w:sdtPr>
      <w:sdtContent>
        <w:p w:rsidR="00C53292" w:rsidRPr="00C53292" w:rsidRDefault="00C53292" w:rsidP="00C53292">
          <w:pPr>
            <w:spacing w:after="0" w:line="240" w:lineRule="auto"/>
            <w:jc w:val="both"/>
            <w:rPr>
              <w:color w:val="808080"/>
              <w:lang w:val="es-BO"/>
            </w:rPr>
          </w:pPr>
          <w:r w:rsidRPr="00C53292">
            <w:rPr>
              <w:rStyle w:val="Textodelmarcadordeposicin"/>
              <w:lang w:val="es-BO"/>
            </w:rPr>
            <w:t>Cargo del destinatario</w:t>
          </w:r>
        </w:p>
      </w:sdtContent>
    </w:sdt>
    <w:p w:rsidR="00C53292" w:rsidRPr="00C53292" w:rsidRDefault="00E1691B" w:rsidP="00C53292">
      <w:pPr>
        <w:spacing w:after="0" w:line="240" w:lineRule="auto"/>
        <w:jc w:val="both"/>
        <w:rPr>
          <w:lang w:val="es-BO"/>
        </w:rPr>
      </w:pPr>
      <w:sdt>
        <w:sdtPr>
          <w:rPr>
            <w:color w:val="808080"/>
            <w:lang w:val="es-BO" w:eastAsia="ja-JP"/>
          </w:rPr>
          <w:id w:val="5199016"/>
          <w:placeholder>
            <w:docPart w:val="40CFE3C570F14B26AB77D8CB7C78CDEB"/>
          </w:placeholder>
          <w:showingPlcHdr/>
        </w:sdtPr>
        <w:sdtContent>
          <w:r w:rsidR="00C53292" w:rsidRPr="00C53292">
            <w:rPr>
              <w:rStyle w:val="Textodelmarcadordeposicin"/>
              <w:lang w:val="es-BO"/>
            </w:rPr>
            <w:t>Dirección de empresa</w:t>
          </w:r>
        </w:sdtContent>
      </w:sdt>
    </w:p>
    <w:p w:rsidR="00C53292" w:rsidRPr="00C53292" w:rsidRDefault="00C53292" w:rsidP="00C53292">
      <w:pPr>
        <w:rPr>
          <w:lang w:val="es-BO"/>
        </w:rPr>
      </w:pPr>
    </w:p>
    <w:p w:rsidR="00C53292" w:rsidRPr="00C53292" w:rsidRDefault="00C53292" w:rsidP="00C53292">
      <w:pPr>
        <w:spacing w:after="0" w:line="240" w:lineRule="auto"/>
        <w:rPr>
          <w:lang w:val="es-BO"/>
        </w:rPr>
      </w:pPr>
      <w:r w:rsidRPr="00C53292">
        <w:rPr>
          <w:u w:val="single"/>
          <w:lang w:val="es-BO"/>
        </w:rPr>
        <w:t>Presente</w:t>
      </w:r>
      <w:r w:rsidRPr="00C53292">
        <w:rPr>
          <w:lang w:val="es-BO"/>
        </w:rPr>
        <w:t>.-</w:t>
      </w:r>
    </w:p>
    <w:p w:rsidR="00C53292" w:rsidRPr="00C53292" w:rsidRDefault="00C53292" w:rsidP="00C53292">
      <w:pPr>
        <w:jc w:val="both"/>
        <w:rPr>
          <w:rFonts w:eastAsia="MS Mincho"/>
          <w:lang w:val="es-BO" w:eastAsia="ja-JP"/>
        </w:rPr>
      </w:pPr>
    </w:p>
    <w:p w:rsidR="00C53292" w:rsidRPr="00C53292" w:rsidRDefault="00C53292" w:rsidP="00C53292">
      <w:pPr>
        <w:rPr>
          <w:rFonts w:eastAsia="MS Mincho"/>
          <w:u w:val="single"/>
          <w:lang w:val="es-BO" w:eastAsia="ja-JP"/>
        </w:rPr>
      </w:pPr>
      <w:r w:rsidRPr="00C53292">
        <w:rPr>
          <w:rFonts w:eastAsia="MS Mincho"/>
          <w:lang w:val="es-BO" w:eastAsia="ja-JP"/>
        </w:rPr>
        <w:t xml:space="preserve">Ref.: </w:t>
      </w:r>
      <w:r w:rsidRPr="00C53292">
        <w:rPr>
          <w:rFonts w:eastAsia="MS Mincho"/>
          <w:u w:val="single"/>
          <w:lang w:val="es-BO" w:eastAsia="ja-JP"/>
        </w:rPr>
        <w:t>Campaña de recaudación de fondos – Solicitud de apoyo.</w:t>
      </w:r>
    </w:p>
    <w:p w:rsidR="00C53292" w:rsidRPr="00C53292" w:rsidRDefault="00C53292" w:rsidP="00C53292">
      <w:pPr>
        <w:jc w:val="both"/>
        <w:rPr>
          <w:lang w:val="es-BO"/>
        </w:rPr>
      </w:pPr>
      <w:r w:rsidRPr="00C53292">
        <w:rPr>
          <w:lang w:val="es-BO"/>
        </w:rPr>
        <w:t>Estimados señores:</w:t>
      </w:r>
    </w:p>
    <w:p w:rsidR="00C53292" w:rsidRPr="00C53292" w:rsidRDefault="00C53292" w:rsidP="00C53292">
      <w:pPr>
        <w:jc w:val="both"/>
        <w:rPr>
          <w:lang w:val="es-BO"/>
        </w:rPr>
      </w:pPr>
      <w:r w:rsidRPr="00C53292">
        <w:rPr>
          <w:lang w:val="es-BO"/>
        </w:rPr>
        <w:t xml:space="preserve">     </w:t>
      </w:r>
      <w:r w:rsidRPr="00C53292">
        <w:rPr>
          <w:lang w:val="es-BO"/>
        </w:rPr>
        <w:tab/>
      </w:r>
      <w:r w:rsidRPr="00C53292">
        <w:rPr>
          <w:lang w:val="es-BO"/>
        </w:rPr>
        <w:tab/>
      </w:r>
      <w:r w:rsidRPr="00C53292">
        <w:rPr>
          <w:lang w:val="es-BO"/>
        </w:rPr>
        <w:tab/>
      </w:r>
      <w:r w:rsidRPr="00C53292">
        <w:rPr>
          <w:lang w:val="es-BO"/>
        </w:rPr>
        <w:tab/>
      </w:r>
      <w:r w:rsidRPr="00C53292">
        <w:rPr>
          <w:lang w:val="es-BO"/>
        </w:rPr>
        <w:tab/>
      </w:r>
      <w:r w:rsidRPr="00C53292">
        <w:rPr>
          <w:lang w:val="es-BO"/>
        </w:rPr>
        <w:tab/>
      </w:r>
      <w:r w:rsidRPr="00C53292">
        <w:rPr>
          <w:lang w:val="es-BO"/>
        </w:rPr>
        <w:tab/>
        <w:t xml:space="preserve">Por medio de la presente, tenemos el agrado de informarles que la FUNDACIÓN UNISOL ha iniciado una campaña de recaudación de fondos con el fin de sostener las obras que realiza en beneficio de los niños necesitados de Bolivia.  En este sentido, tenemos el agrado de invitar a su estimada compañía a adherir a esta campaña mediante alguna de las formas de apoyo que se detallan más adelante.  </w:t>
      </w:r>
    </w:p>
    <w:p w:rsidR="00C53292" w:rsidRPr="00C53292" w:rsidRDefault="00C53292" w:rsidP="00C53292">
      <w:pPr>
        <w:jc w:val="both"/>
        <w:rPr>
          <w:rFonts w:eastAsia="Arial Unicode MS"/>
          <w:color w:val="000000"/>
          <w:lang w:val="es-BO"/>
        </w:rPr>
      </w:pPr>
      <w:r w:rsidRPr="00C53292">
        <w:rPr>
          <w:b/>
          <w:lang w:val="es-BO"/>
        </w:rPr>
        <w:t xml:space="preserve">La FUNDACIÓN UNISOL </w:t>
      </w:r>
      <w:r w:rsidRPr="00C53292">
        <w:rPr>
          <w:lang w:val="es-BO"/>
        </w:rPr>
        <w:t xml:space="preserve"> es una entidad sin fines de lucro legalmente establecida cuya personalidad jurídica está reconocida por la Prefectura del Departamento de Cochabamba, mediante Resolución Prefectural Nº 197/08, con validez en todo el territorio boliviano. Fue creada con el objetivo de fomentar el desarrollo integral del ser humano en Bolivia, en sus diferentes niveles y necesidades, mediante la promoción y generación de actividades, acciones y proyectos de carácter social, cultural, económico, etc., siguiendo el pensamiento, vida y obra de Chiara Lubich, fundadora del Movimiento de los Focolares u Obra de María. Bajo este fundamento, UNISOL </w:t>
      </w:r>
      <w:r w:rsidRPr="00C53292">
        <w:rPr>
          <w:rFonts w:eastAsia="Arial Unicode MS"/>
          <w:color w:val="000000"/>
          <w:lang w:val="es-BO"/>
        </w:rPr>
        <w:t>busca acortar la desigualdad socio-económica existente en Bolivia mediante la vivencia de la solidaridad, considerando el bien del otro, más allá de su diversidad cultural, social, económica, como el bien de toda la familia humana.</w:t>
      </w:r>
    </w:p>
    <w:p w:rsidR="00C53292" w:rsidRPr="00C53292" w:rsidRDefault="00C53292" w:rsidP="00C53292">
      <w:pPr>
        <w:spacing w:after="0"/>
        <w:jc w:val="both"/>
        <w:rPr>
          <w:b/>
          <w:lang w:val="es-ES"/>
        </w:rPr>
      </w:pPr>
      <w:r w:rsidRPr="00C53292">
        <w:rPr>
          <w:b/>
          <w:lang w:val="es-ES"/>
        </w:rPr>
        <w:t>Entre los proyectos concretos que UNISOL lleva adelante están:</w:t>
      </w:r>
    </w:p>
    <w:p w:rsidR="00C53292" w:rsidRPr="00C53292" w:rsidRDefault="00C53292" w:rsidP="00C53292">
      <w:pPr>
        <w:spacing w:after="0" w:line="240" w:lineRule="auto"/>
        <w:jc w:val="both"/>
        <w:rPr>
          <w:rFonts w:eastAsia="Arial Unicode MS"/>
          <w:color w:val="000000"/>
          <w:lang w:val="es-ES"/>
        </w:rPr>
      </w:pPr>
    </w:p>
    <w:p w:rsidR="00C53292" w:rsidRPr="00C53292" w:rsidRDefault="00C53292" w:rsidP="00C53292">
      <w:pPr>
        <w:spacing w:after="0" w:line="240" w:lineRule="auto"/>
        <w:jc w:val="both"/>
        <w:rPr>
          <w:rFonts w:eastAsia="Arial Unicode MS"/>
          <w:color w:val="000000"/>
          <w:lang w:val="es-ES"/>
        </w:rPr>
      </w:pPr>
      <w:r w:rsidRPr="00C53292">
        <w:rPr>
          <w:rFonts w:eastAsia="Arial Unicode MS"/>
          <w:color w:val="000000"/>
          <w:lang w:val="es-ES"/>
        </w:rPr>
        <w:t>El Centro “Clara Luz”, ubicado en el municipio de La Guardia- Santa Cruz, que proporciona guardería (120 niños), apoyo escolar (20 niños) y cursos de formación y capacitación a padres, madres y adultos, incluyendo alimentación a más de 120 niños de bajos recursos de la zona.</w:t>
      </w:r>
    </w:p>
    <w:p w:rsidR="00C53292" w:rsidRPr="00C53292" w:rsidRDefault="00C53292" w:rsidP="00C53292">
      <w:pPr>
        <w:spacing w:after="0" w:line="240" w:lineRule="auto"/>
        <w:jc w:val="both"/>
        <w:rPr>
          <w:rFonts w:eastAsia="Arial Unicode MS"/>
          <w:color w:val="000000"/>
          <w:lang w:val="es-ES"/>
        </w:rPr>
      </w:pPr>
    </w:p>
    <w:p w:rsidR="00C53292" w:rsidRPr="00C53292" w:rsidRDefault="00C53292" w:rsidP="00C53292">
      <w:pPr>
        <w:spacing w:after="0" w:line="240" w:lineRule="auto"/>
        <w:jc w:val="both"/>
        <w:rPr>
          <w:lang w:val="es-ES"/>
        </w:rPr>
      </w:pPr>
      <w:r w:rsidRPr="00C53292">
        <w:rPr>
          <w:rFonts w:eastAsia="Arial Unicode MS"/>
          <w:color w:val="000000"/>
          <w:lang w:val="es-ES"/>
        </w:rPr>
        <w:t xml:space="preserve">El Centro “Rincón de Luz”, ubicado en </w:t>
      </w:r>
      <w:r w:rsidRPr="00C53292">
        <w:rPr>
          <w:lang w:val="es-ES"/>
        </w:rPr>
        <w:t>una zona marginal de la ciudad de Cochabamba, que ofrece a aproximadamente 50 niños y adolecentes de bajos recursos, apoyo escolar, almuerzo, espacios de contención y talleres de costura, tejido y panadería a madres y padres.</w:t>
      </w:r>
    </w:p>
    <w:p w:rsidR="00C53292" w:rsidRPr="00C53292" w:rsidRDefault="00C53292" w:rsidP="00C53292">
      <w:pPr>
        <w:spacing w:after="0" w:line="240" w:lineRule="auto"/>
        <w:jc w:val="both"/>
        <w:rPr>
          <w:u w:val="single"/>
          <w:lang w:val="es-ES"/>
        </w:rPr>
      </w:pPr>
    </w:p>
    <w:p w:rsidR="00C53292" w:rsidRPr="00C53292" w:rsidRDefault="00C53292" w:rsidP="00C53292">
      <w:pPr>
        <w:spacing w:after="0" w:line="240" w:lineRule="auto"/>
        <w:jc w:val="both"/>
        <w:rPr>
          <w:b/>
          <w:lang w:val="es-BO"/>
        </w:rPr>
      </w:pPr>
      <w:r w:rsidRPr="00C53292">
        <w:rPr>
          <w:b/>
          <w:lang w:val="es-BO"/>
        </w:rPr>
        <w:t xml:space="preserve">SOLICITUD DE APOYO - CÓMO PUEDE APORTAR USTED: </w:t>
      </w:r>
      <w:r w:rsidRPr="00C53292">
        <w:rPr>
          <w:lang w:val="es-BO"/>
        </w:rPr>
        <w:t xml:space="preserve">Mediante la presente, les invitamos a participar en nuestros proyectos con su apoyo para garantizar la continuidad de nuestros centros y </w:t>
      </w:r>
      <w:r w:rsidRPr="00C53292">
        <w:rPr>
          <w:lang w:val="es-BO"/>
        </w:rPr>
        <w:lastRenderedPageBreak/>
        <w:t>poder llegar con nuestros servicios a un número mayor de beneficiarios. Ud. podrá realizar su aporte con una o más de las siguientes formas:</w:t>
      </w:r>
    </w:p>
    <w:p w:rsidR="00C53292" w:rsidRPr="00C53292" w:rsidRDefault="00C53292" w:rsidP="00C53292">
      <w:pPr>
        <w:spacing w:after="0" w:line="240" w:lineRule="auto"/>
        <w:jc w:val="both"/>
        <w:rPr>
          <w:lang w:val="es-BO"/>
        </w:rPr>
      </w:pPr>
    </w:p>
    <w:p w:rsidR="00C53292" w:rsidRPr="00C53292" w:rsidRDefault="00C53292" w:rsidP="00C53292">
      <w:pPr>
        <w:numPr>
          <w:ilvl w:val="0"/>
          <w:numId w:val="2"/>
        </w:numPr>
        <w:spacing w:after="0" w:line="240" w:lineRule="auto"/>
        <w:jc w:val="both"/>
        <w:rPr>
          <w:lang w:val="es-BO"/>
        </w:rPr>
      </w:pPr>
      <w:r w:rsidRPr="00C53292">
        <w:rPr>
          <w:lang w:val="es-BO"/>
        </w:rPr>
        <w:t>APORTE EFECTIVO, ANUAL, MENSUAL O POR ÚNICA VEZ.</w:t>
      </w:r>
    </w:p>
    <w:p w:rsidR="00C53292" w:rsidRPr="00C53292" w:rsidRDefault="00C53292" w:rsidP="00C53292">
      <w:pPr>
        <w:numPr>
          <w:ilvl w:val="0"/>
          <w:numId w:val="2"/>
        </w:numPr>
        <w:spacing w:after="0" w:line="240" w:lineRule="auto"/>
        <w:jc w:val="both"/>
        <w:rPr>
          <w:lang w:val="es-BO"/>
        </w:rPr>
      </w:pPr>
      <w:r w:rsidRPr="00C53292">
        <w:rPr>
          <w:lang w:val="es-BO"/>
        </w:rPr>
        <w:t>APORTE EN ESPECIE O BIENES (ALIMENTOS, MATERIALES DE TRABAJO, ROPA, ETC.)</w:t>
      </w:r>
    </w:p>
    <w:p w:rsidR="00C53292" w:rsidRPr="00C53292" w:rsidRDefault="00C53292" w:rsidP="00C53292">
      <w:pPr>
        <w:numPr>
          <w:ilvl w:val="0"/>
          <w:numId w:val="2"/>
        </w:numPr>
        <w:spacing w:after="0" w:line="240" w:lineRule="auto"/>
        <w:jc w:val="both"/>
        <w:rPr>
          <w:lang w:val="es-BO"/>
        </w:rPr>
      </w:pPr>
      <w:r w:rsidRPr="00C53292">
        <w:rPr>
          <w:lang w:val="es-BO"/>
        </w:rPr>
        <w:t xml:space="preserve">TRABAJO VOLUNTARIO EN ALGUNO DE LOS CENTROS. </w:t>
      </w:r>
    </w:p>
    <w:p w:rsidR="00C53292" w:rsidRPr="00C53292" w:rsidRDefault="00C53292" w:rsidP="00C53292">
      <w:pPr>
        <w:spacing w:after="0" w:line="240" w:lineRule="auto"/>
        <w:jc w:val="both"/>
        <w:rPr>
          <w:lang w:val="es-BO"/>
        </w:rPr>
      </w:pPr>
    </w:p>
    <w:p w:rsidR="00C53292" w:rsidRPr="00C53292" w:rsidRDefault="00C53292" w:rsidP="00C53292">
      <w:pPr>
        <w:spacing w:after="0" w:line="240" w:lineRule="auto"/>
        <w:jc w:val="both"/>
        <w:rPr>
          <w:lang w:val="es-BO"/>
        </w:rPr>
      </w:pPr>
      <w:r w:rsidRPr="00C53292">
        <w:rPr>
          <w:lang w:val="es-BO"/>
        </w:rPr>
        <w:t>De manera específica, le pedimos nos apoye en:</w:t>
      </w:r>
    </w:p>
    <w:p w:rsidR="00C53292" w:rsidRPr="00C53292" w:rsidRDefault="00C53292" w:rsidP="00C53292">
      <w:pPr>
        <w:spacing w:after="0" w:line="240" w:lineRule="auto"/>
        <w:jc w:val="both"/>
        <w:rPr>
          <w:lang w:val="es-BO"/>
        </w:rPr>
      </w:pPr>
    </w:p>
    <w:p w:rsidR="00C53292" w:rsidRPr="00C53292" w:rsidRDefault="00C53292" w:rsidP="00C53292">
      <w:pPr>
        <w:numPr>
          <w:ilvl w:val="0"/>
          <w:numId w:val="1"/>
        </w:numPr>
        <w:spacing w:after="0" w:line="240" w:lineRule="auto"/>
        <w:jc w:val="both"/>
        <w:rPr>
          <w:lang w:val="es-BO"/>
        </w:rPr>
      </w:pPr>
      <w:r w:rsidRPr="00C53292">
        <w:rPr>
          <w:lang w:val="es-BO"/>
        </w:rPr>
        <w:t>Mantenimiento del Centro “Clara Luz” en La Guardia, Santa Cruz, que cuenta con apoyo del municipio de La Guardia, sin embargo, todavía requiere fondos complementarios para funcionamiento y equipamiento.</w:t>
      </w:r>
    </w:p>
    <w:p w:rsidR="00C53292" w:rsidRPr="00C53292" w:rsidRDefault="00C53292" w:rsidP="00C53292">
      <w:pPr>
        <w:spacing w:after="0" w:line="240" w:lineRule="auto"/>
        <w:jc w:val="both"/>
        <w:rPr>
          <w:lang w:val="es-BO"/>
        </w:rPr>
      </w:pPr>
    </w:p>
    <w:p w:rsidR="00C53292" w:rsidRPr="00C53292" w:rsidRDefault="00C53292" w:rsidP="00C53292">
      <w:pPr>
        <w:numPr>
          <w:ilvl w:val="0"/>
          <w:numId w:val="1"/>
        </w:numPr>
        <w:spacing w:after="0" w:line="240" w:lineRule="auto"/>
        <w:jc w:val="both"/>
        <w:rPr>
          <w:lang w:val="es-BO"/>
        </w:rPr>
      </w:pPr>
      <w:r w:rsidRPr="00C53292">
        <w:rPr>
          <w:lang w:val="es-BO"/>
        </w:rPr>
        <w:t>Mantenimiento del Centro “Rincón de Luz” en la ciudad Cochabamba, que no cuenta con ningún tipo de apoyo público y actualmente se mantiene con donaciones.</w:t>
      </w:r>
    </w:p>
    <w:p w:rsidR="00C53292" w:rsidRPr="00C53292" w:rsidRDefault="00C53292" w:rsidP="00C53292">
      <w:pPr>
        <w:spacing w:after="0" w:line="240" w:lineRule="auto"/>
        <w:jc w:val="both"/>
        <w:rPr>
          <w:lang w:val="es-BO"/>
        </w:rPr>
      </w:pPr>
    </w:p>
    <w:p w:rsidR="00C53292" w:rsidRPr="00C53292" w:rsidRDefault="00C53292" w:rsidP="00C53292">
      <w:pPr>
        <w:numPr>
          <w:ilvl w:val="0"/>
          <w:numId w:val="1"/>
        </w:numPr>
        <w:spacing w:after="0" w:line="240" w:lineRule="auto"/>
        <w:jc w:val="both"/>
        <w:rPr>
          <w:lang w:val="es-BO"/>
        </w:rPr>
      </w:pPr>
      <w:r w:rsidRPr="00C53292">
        <w:rPr>
          <w:lang w:val="es-BO"/>
        </w:rPr>
        <w:t xml:space="preserve">Con aportes para la compra del local del Centro “Rincón de Luz”, que actualmente está alquilada bajo la modalidad de contrato de alquiler con opción de compra. Este nuevo local cumple con todas las condiciones sanitarias y espaciales requeridas necesarias para permitir el acceso al servicio para una mayor cantidad de niños y padres beneficiarios. </w:t>
      </w:r>
    </w:p>
    <w:p w:rsidR="00C53292" w:rsidRPr="00C53292" w:rsidRDefault="00C53292" w:rsidP="00C53292">
      <w:pPr>
        <w:jc w:val="both"/>
        <w:rPr>
          <w:lang w:val="es-BO"/>
        </w:rPr>
      </w:pPr>
    </w:p>
    <w:p w:rsidR="00C53292" w:rsidRPr="00C53292" w:rsidRDefault="00C53292" w:rsidP="00C53292">
      <w:pPr>
        <w:jc w:val="both"/>
        <w:rPr>
          <w:lang w:val="es-BO"/>
        </w:rPr>
      </w:pPr>
      <w:r w:rsidRPr="00C53292">
        <w:rPr>
          <w:lang w:val="es-BO"/>
        </w:rPr>
        <w:t xml:space="preserve">Para mayor información, puede escribirnos al mail </w:t>
      </w:r>
      <w:hyperlink r:id="rId8" w:history="1">
        <w:r w:rsidRPr="00C53292">
          <w:rPr>
            <w:rStyle w:val="Hipervnculo"/>
            <w:lang w:val="es-BO"/>
          </w:rPr>
          <w:t>fundacionunisol@gmail.com</w:t>
        </w:r>
      </w:hyperlink>
      <w:r w:rsidRPr="00C53292">
        <w:rPr>
          <w:lang w:val="es-BO"/>
        </w:rPr>
        <w:t xml:space="preserve">  o contactar a cualquiera de los siguientes centros:</w:t>
      </w:r>
    </w:p>
    <w:p w:rsidR="00C53292" w:rsidRPr="00C53292" w:rsidRDefault="00C53292" w:rsidP="00C53292">
      <w:pPr>
        <w:numPr>
          <w:ilvl w:val="0"/>
          <w:numId w:val="3"/>
        </w:numPr>
        <w:jc w:val="both"/>
        <w:rPr>
          <w:lang w:val="es-BO"/>
        </w:rPr>
      </w:pPr>
      <w:r w:rsidRPr="00C53292">
        <w:rPr>
          <w:lang w:val="es-BO"/>
        </w:rPr>
        <w:t>Centro Clara Luz, La Guardia, Santa Cruz. Sra. Reina Ávalos de Gutiérrez – Directora. Tel.70967409 - 3840209</w:t>
      </w:r>
    </w:p>
    <w:p w:rsidR="00C53292" w:rsidRPr="00C53292" w:rsidRDefault="00C53292" w:rsidP="00C53292">
      <w:pPr>
        <w:numPr>
          <w:ilvl w:val="0"/>
          <w:numId w:val="3"/>
        </w:numPr>
        <w:jc w:val="both"/>
        <w:rPr>
          <w:lang w:val="es-BO"/>
        </w:rPr>
      </w:pPr>
      <w:r w:rsidRPr="00C53292">
        <w:rPr>
          <w:lang w:val="es-BO"/>
        </w:rPr>
        <w:t>Centro Rincón de Luz, Cochabamba. Sr. Adrián Díaz – Director. Tel.70724113 - 4732073</w:t>
      </w:r>
    </w:p>
    <w:p w:rsidR="00C53292" w:rsidRPr="00C53292" w:rsidRDefault="00C53292" w:rsidP="00C53292">
      <w:pPr>
        <w:jc w:val="both"/>
        <w:rPr>
          <w:lang w:val="es-BO"/>
        </w:rPr>
      </w:pPr>
      <w:r w:rsidRPr="00C53292">
        <w:rPr>
          <w:lang w:val="es-BO"/>
        </w:rPr>
        <w:t xml:space="preserve">Agradecemos de antemano su generosa colaboración. Les mantendremos informados de nuestras actividades. </w:t>
      </w:r>
    </w:p>
    <w:p w:rsidR="00C53292" w:rsidRPr="006F7670" w:rsidRDefault="00C53292" w:rsidP="006F7670">
      <w:pPr>
        <w:jc w:val="center"/>
        <w:rPr>
          <w:b/>
          <w:bCs/>
          <w:iCs/>
          <w:lang w:val="es-BO"/>
        </w:rPr>
      </w:pPr>
      <w:r w:rsidRPr="00C53292">
        <w:rPr>
          <w:b/>
          <w:bCs/>
          <w:iCs/>
          <w:lang w:val="es-BO"/>
        </w:rPr>
        <w:t>El DIRECTORIO DE FUNDACIÓN UNISOL</w:t>
      </w:r>
    </w:p>
    <w:p w:rsidR="006F7670" w:rsidRPr="006F7670" w:rsidRDefault="006F7670" w:rsidP="006F7670">
      <w:pPr>
        <w:jc w:val="center"/>
        <w:rPr>
          <w:lang w:val="es-ES"/>
        </w:rPr>
      </w:pPr>
      <w:r w:rsidRPr="006F7670">
        <w:rPr>
          <w:lang w:val="es-ES"/>
        </w:rPr>
        <w:t>Presidente: Santiago Atsuro Nishizawa</w:t>
      </w:r>
    </w:p>
    <w:p w:rsidR="006F7670" w:rsidRPr="006F7670" w:rsidRDefault="006F7670" w:rsidP="006F7670">
      <w:pPr>
        <w:jc w:val="center"/>
        <w:rPr>
          <w:lang w:val="es-ES"/>
        </w:rPr>
      </w:pPr>
      <w:r w:rsidRPr="006F7670">
        <w:rPr>
          <w:lang w:val="es-ES"/>
        </w:rPr>
        <w:t>Vicepresidente: Gabi Roca de Albarracín</w:t>
      </w:r>
    </w:p>
    <w:p w:rsidR="006F7670" w:rsidRPr="006F7670" w:rsidRDefault="006F7670" w:rsidP="006F7670">
      <w:pPr>
        <w:jc w:val="center"/>
        <w:rPr>
          <w:lang w:val="es-ES"/>
        </w:rPr>
      </w:pPr>
      <w:r w:rsidRPr="006F7670">
        <w:rPr>
          <w:lang w:val="es-ES"/>
        </w:rPr>
        <w:t>Secretaria: Alejandra Ontiveros</w:t>
      </w:r>
    </w:p>
    <w:p w:rsidR="006F7670" w:rsidRPr="006F7670" w:rsidRDefault="006F7670" w:rsidP="006F7670">
      <w:pPr>
        <w:jc w:val="center"/>
        <w:rPr>
          <w:lang w:val="es-ES"/>
        </w:rPr>
      </w:pPr>
      <w:r w:rsidRPr="006F7670">
        <w:rPr>
          <w:lang w:val="es-ES"/>
        </w:rPr>
        <w:t>Vocal: Jorge Gutiérrez</w:t>
      </w:r>
    </w:p>
    <w:p w:rsidR="00C53292" w:rsidRPr="006F7670" w:rsidRDefault="006F7670" w:rsidP="006F7670">
      <w:pPr>
        <w:jc w:val="center"/>
        <w:rPr>
          <w:u w:val="single"/>
          <w:lang w:val="es-BO"/>
        </w:rPr>
      </w:pPr>
      <w:r>
        <w:t>Vocal: Benjamín Rosas</w:t>
      </w:r>
    </w:p>
    <w:sectPr w:rsidR="00C53292" w:rsidRPr="006F7670" w:rsidSect="00E1691B">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385" w:rsidRDefault="00906385" w:rsidP="00C53292">
      <w:pPr>
        <w:spacing w:after="0" w:line="240" w:lineRule="auto"/>
      </w:pPr>
      <w:r>
        <w:separator/>
      </w:r>
    </w:p>
  </w:endnote>
  <w:endnote w:type="continuationSeparator" w:id="1">
    <w:p w:rsidR="00906385" w:rsidRDefault="00906385" w:rsidP="00C53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385" w:rsidRDefault="00906385" w:rsidP="00C53292">
      <w:pPr>
        <w:spacing w:after="0" w:line="240" w:lineRule="auto"/>
      </w:pPr>
      <w:r>
        <w:separator/>
      </w:r>
    </w:p>
  </w:footnote>
  <w:footnote w:type="continuationSeparator" w:id="1">
    <w:p w:rsidR="00906385" w:rsidRDefault="00906385" w:rsidP="00C532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292" w:rsidRPr="00C53292" w:rsidRDefault="00C53292" w:rsidP="00C53292">
    <w:pPr>
      <w:pStyle w:val="Encabezado"/>
      <w:jc w:val="right"/>
      <w:rPr>
        <w:sz w:val="20"/>
        <w:szCs w:val="20"/>
        <w:lang w:val="es-ES"/>
      </w:rPr>
    </w:pPr>
    <w:r>
      <w:rPr>
        <w:rFonts w:ascii="Times New Roman" w:hAnsi="Times New Roman"/>
        <w:noProof/>
        <w:sz w:val="20"/>
        <w:szCs w:val="20"/>
        <w:lang w:val="es-BO" w:eastAsia="es-BO"/>
      </w:rPr>
      <w:drawing>
        <wp:anchor distT="36576" distB="36576" distL="36576" distR="36576" simplePos="0" relativeHeight="251660288" behindDoc="0" locked="0" layoutInCell="1" allowOverlap="1">
          <wp:simplePos x="0" y="0"/>
          <wp:positionH relativeFrom="column">
            <wp:posOffset>108585</wp:posOffset>
          </wp:positionH>
          <wp:positionV relativeFrom="paragraph">
            <wp:posOffset>-141605</wp:posOffset>
          </wp:positionV>
          <wp:extent cx="1520190" cy="834390"/>
          <wp:effectExtent l="19050" t="0" r="3810" b="0"/>
          <wp:wrapNone/>
          <wp:docPr id="1" name="Imagen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srcRect/>
                  <a:stretch>
                    <a:fillRect/>
                  </a:stretch>
                </pic:blipFill>
                <pic:spPr bwMode="auto">
                  <a:xfrm>
                    <a:off x="0" y="0"/>
                    <a:ext cx="1520190" cy="834390"/>
                  </a:xfrm>
                  <a:prstGeom prst="rect">
                    <a:avLst/>
                  </a:prstGeom>
                  <a:noFill/>
                  <a:ln w="9525" algn="in">
                    <a:noFill/>
                    <a:miter lim="800000"/>
                    <a:headEnd/>
                    <a:tailEnd/>
                  </a:ln>
                  <a:effectLst/>
                </pic:spPr>
              </pic:pic>
            </a:graphicData>
          </a:graphic>
        </wp:anchor>
      </w:drawing>
    </w:r>
    <w:r w:rsidRPr="00C53292">
      <w:rPr>
        <w:sz w:val="20"/>
        <w:szCs w:val="20"/>
        <w:lang w:val="es-ES"/>
      </w:rPr>
      <w:t xml:space="preserve">                                           c/Aniceto Padilla       </w:t>
    </w:r>
  </w:p>
  <w:p w:rsidR="00C53292" w:rsidRPr="00C53292" w:rsidRDefault="00C53292" w:rsidP="00C53292">
    <w:pPr>
      <w:pStyle w:val="Encabezado"/>
      <w:jc w:val="right"/>
      <w:rPr>
        <w:sz w:val="20"/>
        <w:szCs w:val="20"/>
        <w:lang w:val="es-ES"/>
      </w:rPr>
    </w:pPr>
    <w:r w:rsidRPr="00C53292">
      <w:rPr>
        <w:sz w:val="20"/>
        <w:szCs w:val="20"/>
        <w:lang w:val="es-ES"/>
      </w:rPr>
      <w:t xml:space="preserve">Cochabamba- Bolivia </w:t>
    </w:r>
  </w:p>
  <w:p w:rsidR="00C53292" w:rsidRPr="00C53292" w:rsidRDefault="00E1691B" w:rsidP="00C53292">
    <w:pPr>
      <w:pStyle w:val="Encabezado"/>
      <w:jc w:val="right"/>
      <w:rPr>
        <w:sz w:val="20"/>
        <w:szCs w:val="20"/>
        <w:lang w:val="es-ES"/>
      </w:rPr>
    </w:pPr>
    <w:r>
      <w:rPr>
        <w:noProof/>
        <w:sz w:val="20"/>
        <w:szCs w:val="20"/>
        <w:lang w:val="es-BO" w:eastAsia="es-BO"/>
      </w:rPr>
      <w:pict>
        <v:shapetype id="_x0000_t32" coordsize="21600,21600" o:spt="32" o:oned="t" path="m,l21600,21600e" filled="f">
          <v:path arrowok="t" fillok="f" o:connecttype="none"/>
          <o:lock v:ext="edit" shapetype="t"/>
        </v:shapetype>
        <v:shape id="_x0000_s1026" type="#_x0000_t32" style="position:absolute;left:0;text-align:left;margin-left:2.55pt;margin-top:15.3pt;width:495.75pt;height:0;z-index:251661312" o:connectortype="straight"/>
      </w:pict>
    </w:r>
    <w:r w:rsidR="00C53292" w:rsidRPr="00C53292">
      <w:rPr>
        <w:sz w:val="20"/>
        <w:szCs w:val="20"/>
        <w:lang w:val="es-ES"/>
      </w:rPr>
      <w:t xml:space="preserve">                                     </w:t>
    </w:r>
    <w:r w:rsidR="00C53292" w:rsidRPr="00C53292">
      <w:rPr>
        <w:i/>
        <w:sz w:val="20"/>
        <w:szCs w:val="20"/>
        <w:lang w:val="es-ES"/>
      </w:rPr>
      <w:t xml:space="preserve"> </w:t>
    </w:r>
    <w:r w:rsidR="00C53292" w:rsidRPr="00C53292">
      <w:rPr>
        <w:sz w:val="20"/>
        <w:szCs w:val="20"/>
        <w:lang w:val="es-ES"/>
      </w:rPr>
      <w:t xml:space="preserve">      Tel: (591) 4- 4489274/ 72735890 ● Fax (591) 4- 4488630</w:t>
    </w:r>
  </w:p>
  <w:p w:rsidR="00C53292" w:rsidRPr="00C53292" w:rsidRDefault="00C53292">
    <w:pPr>
      <w:pStyle w:val="Encabezado"/>
      <w:rPr>
        <w:lang w:val="es-ES"/>
      </w:rPr>
    </w:pPr>
  </w:p>
  <w:p w:rsidR="00C53292" w:rsidRPr="00C53292" w:rsidRDefault="00C53292">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05939"/>
    <w:multiLevelType w:val="hybridMultilevel"/>
    <w:tmpl w:val="D424EB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6C960383"/>
    <w:multiLevelType w:val="hybridMultilevel"/>
    <w:tmpl w:val="F54E7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1B09DE"/>
    <w:multiLevelType w:val="hybridMultilevel"/>
    <w:tmpl w:val="9F3E84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hdrShapeDefaults>
    <o:shapedefaults v:ext="edit" spidmax="4098"/>
    <o:shapelayout v:ext="edit">
      <o:idmap v:ext="edit" data="1"/>
      <o:rules v:ext="edit">
        <o:r id="V:Rule2" type="connector" idref="#_x0000_s1026"/>
      </o:rules>
    </o:shapelayout>
  </w:hdrShapeDefaults>
  <w:footnotePr>
    <w:footnote w:id="0"/>
    <w:footnote w:id="1"/>
  </w:footnotePr>
  <w:endnotePr>
    <w:endnote w:id="0"/>
    <w:endnote w:id="1"/>
  </w:endnotePr>
  <w:compat>
    <w:useFELayout/>
  </w:compat>
  <w:rsids>
    <w:rsidRoot w:val="00906385"/>
    <w:rsid w:val="005B28D8"/>
    <w:rsid w:val="006F7670"/>
    <w:rsid w:val="00906385"/>
    <w:rsid w:val="00C53292"/>
    <w:rsid w:val="00E1691B"/>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9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329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53292"/>
  </w:style>
  <w:style w:type="paragraph" w:styleId="Piedepgina">
    <w:name w:val="footer"/>
    <w:basedOn w:val="Normal"/>
    <w:link w:val="PiedepginaCar"/>
    <w:uiPriority w:val="99"/>
    <w:semiHidden/>
    <w:unhideWhenUsed/>
    <w:rsid w:val="00C5329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C53292"/>
  </w:style>
  <w:style w:type="paragraph" w:styleId="Textodeglobo">
    <w:name w:val="Balloon Text"/>
    <w:basedOn w:val="Normal"/>
    <w:link w:val="TextodegloboCar"/>
    <w:uiPriority w:val="99"/>
    <w:semiHidden/>
    <w:unhideWhenUsed/>
    <w:rsid w:val="00C532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292"/>
    <w:rPr>
      <w:rFonts w:ascii="Tahoma" w:hAnsi="Tahoma" w:cs="Tahoma"/>
      <w:sz w:val="16"/>
      <w:szCs w:val="16"/>
    </w:rPr>
  </w:style>
  <w:style w:type="character" w:styleId="Textodelmarcadordeposicin">
    <w:name w:val="Placeholder Text"/>
    <w:basedOn w:val="Fuentedeprrafopredeter"/>
    <w:uiPriority w:val="99"/>
    <w:semiHidden/>
    <w:rsid w:val="00C53292"/>
    <w:rPr>
      <w:color w:val="808080"/>
    </w:rPr>
  </w:style>
  <w:style w:type="character" w:styleId="Hipervnculo">
    <w:name w:val="Hyperlink"/>
    <w:uiPriority w:val="99"/>
    <w:rsid w:val="00C5329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undacionuniso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ntellas\AppData\Local\Microsoft\Windows\Temporary%20Internet%20Files\Low\Content.IE5\5OEXOK0N\CartaRecaudacion%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AF7B6CF5DE45B1A428E18875FB5E98"/>
        <w:category>
          <w:name w:val="General"/>
          <w:gallery w:val="placeholder"/>
        </w:category>
        <w:types>
          <w:type w:val="bbPlcHdr"/>
        </w:types>
        <w:behaviors>
          <w:behavior w:val="content"/>
        </w:behaviors>
        <w:guid w:val="{2E64E52F-BEB6-4C93-9AD1-8BD04D6A09C8}"/>
      </w:docPartPr>
      <w:docPartBody>
        <w:p w:rsidR="00000000" w:rsidRDefault="0063033F">
          <w:pPr>
            <w:pStyle w:val="23AF7B6CF5DE45B1A428E18875FB5E98"/>
          </w:pPr>
          <w:r w:rsidRPr="00C53292">
            <w:rPr>
              <w:rStyle w:val="Textodelmarcadordeposicin"/>
            </w:rPr>
            <w:t>[Fecha de publicación]</w:t>
          </w:r>
        </w:p>
      </w:docPartBody>
    </w:docPart>
    <w:docPart>
      <w:docPartPr>
        <w:name w:val="A569B99F275C42878A94DA8DF3C149B4"/>
        <w:category>
          <w:name w:val="General"/>
          <w:gallery w:val="placeholder"/>
        </w:category>
        <w:types>
          <w:type w:val="bbPlcHdr"/>
        </w:types>
        <w:behaviors>
          <w:behavior w:val="content"/>
        </w:behaviors>
        <w:guid w:val="{68B86A74-C2DC-40C7-947B-72CFDB290177}"/>
      </w:docPartPr>
      <w:docPartBody>
        <w:p w:rsidR="00000000" w:rsidRDefault="0063033F">
          <w:pPr>
            <w:pStyle w:val="A569B99F275C42878A94DA8DF3C149B4"/>
          </w:pPr>
          <w:r w:rsidRPr="00C53292">
            <w:rPr>
              <w:rStyle w:val="Textodelmarcadordeposicin"/>
            </w:rPr>
            <w:t>Nombre de empresa o institución</w:t>
          </w:r>
        </w:p>
      </w:docPartBody>
    </w:docPart>
    <w:docPart>
      <w:docPartPr>
        <w:name w:val="3B0126AC135645B8A60111BE7266D2AE"/>
        <w:category>
          <w:name w:val="General"/>
          <w:gallery w:val="placeholder"/>
        </w:category>
        <w:types>
          <w:type w:val="bbPlcHdr"/>
        </w:types>
        <w:behaviors>
          <w:behavior w:val="content"/>
        </w:behaviors>
        <w:guid w:val="{3A5D6B9C-A69E-4D6D-BD4B-0BCA1623CC00}"/>
      </w:docPartPr>
      <w:docPartBody>
        <w:p w:rsidR="00000000" w:rsidRDefault="0063033F">
          <w:pPr>
            <w:pStyle w:val="3B0126AC135645B8A60111BE7266D2AE"/>
          </w:pPr>
          <w:r w:rsidRPr="00C53292">
            <w:rPr>
              <w:rStyle w:val="Textodelmarcadordeposicin"/>
            </w:rPr>
            <w:t>Nombre del destinatario</w:t>
          </w:r>
        </w:p>
      </w:docPartBody>
    </w:docPart>
    <w:docPart>
      <w:docPartPr>
        <w:name w:val="6AB4DE80E39E4E35BEA7743EFDE1F3B3"/>
        <w:category>
          <w:name w:val="General"/>
          <w:gallery w:val="placeholder"/>
        </w:category>
        <w:types>
          <w:type w:val="bbPlcHdr"/>
        </w:types>
        <w:behaviors>
          <w:behavior w:val="content"/>
        </w:behaviors>
        <w:guid w:val="{D1E250AB-17E0-42B8-A43C-136AA72023A3}"/>
      </w:docPartPr>
      <w:docPartBody>
        <w:p w:rsidR="00000000" w:rsidRDefault="0063033F">
          <w:pPr>
            <w:pStyle w:val="6AB4DE80E39E4E35BEA7743EFDE1F3B3"/>
          </w:pPr>
          <w:r w:rsidRPr="00C53292">
            <w:rPr>
              <w:rStyle w:val="Textodelmarcadordeposicin"/>
            </w:rPr>
            <w:t>Cargo del destinatario</w:t>
          </w:r>
        </w:p>
      </w:docPartBody>
    </w:docPart>
    <w:docPart>
      <w:docPartPr>
        <w:name w:val="40CFE3C570F14B26AB77D8CB7C78CDEB"/>
        <w:category>
          <w:name w:val="General"/>
          <w:gallery w:val="placeholder"/>
        </w:category>
        <w:types>
          <w:type w:val="bbPlcHdr"/>
        </w:types>
        <w:behaviors>
          <w:behavior w:val="content"/>
        </w:behaviors>
        <w:guid w:val="{5681CF2A-677F-4586-A0AE-C0D5741085A3}"/>
      </w:docPartPr>
      <w:docPartBody>
        <w:p w:rsidR="00000000" w:rsidRDefault="0063033F">
          <w:pPr>
            <w:pStyle w:val="40CFE3C570F14B26AB77D8CB7C78CDEB"/>
          </w:pPr>
          <w:r w:rsidRPr="00C53292">
            <w:rPr>
              <w:rStyle w:val="Textodelmarcadordeposicin"/>
            </w:rPr>
            <w:t>Dirección de empresa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033F"/>
    <w:rsid w:val="0063033F"/>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3AF7B6CF5DE45B1A428E18875FB5E98">
    <w:name w:val="23AF7B6CF5DE45B1A428E18875FB5E98"/>
  </w:style>
  <w:style w:type="paragraph" w:customStyle="1" w:styleId="A569B99F275C42878A94DA8DF3C149B4">
    <w:name w:val="A569B99F275C42878A94DA8DF3C149B4"/>
  </w:style>
  <w:style w:type="paragraph" w:customStyle="1" w:styleId="3B0126AC135645B8A60111BE7266D2AE">
    <w:name w:val="3B0126AC135645B8A60111BE7266D2AE"/>
  </w:style>
  <w:style w:type="paragraph" w:customStyle="1" w:styleId="6AB4DE80E39E4E35BEA7743EFDE1F3B3">
    <w:name w:val="6AB4DE80E39E4E35BEA7743EFDE1F3B3"/>
  </w:style>
  <w:style w:type="paragraph" w:customStyle="1" w:styleId="40CFE3C570F14B26AB77D8CB7C78CDEB">
    <w:name w:val="40CFE3C570F14B26AB77D8CB7C78CD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B7B48-91B5-4E76-B7E0-7243EDCF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CartaRecaudacion[1]</Template>
  <TotalTime>3</TotalTime>
  <Pages>2</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2011-03-11T20:07:00Z</dcterms:created>
  <dcterms:modified xsi:type="dcterms:W3CDTF">2011-03-11T20:10:00Z</dcterms:modified>
</cp:coreProperties>
</file>